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>Entregarás un archivo en pdf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r w:rsidR="00B54210" w:rsidRPr="00D75D96">
        <w:rPr>
          <w:rFonts w:ascii="Batang" w:eastAsia="Batang" w:hAnsi="Batang"/>
        </w:rPr>
        <w:t>exam</w:t>
      </w:r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/exam</w:t>
      </w:r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69B7AEA8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701ABA" w:rsidRPr="00D75D96">
        <w:rPr>
          <w:rFonts w:ascii="Batang" w:eastAsia="Batang" w:hAnsi="Batang"/>
        </w:rPr>
        <w:t>si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todas las matrículas de </w:t>
      </w:r>
      <w:r w:rsidR="00701ABA" w:rsidRPr="00D75D96">
        <w:rPr>
          <w:rFonts w:ascii="Batang" w:eastAsia="Batang" w:hAnsi="Batang"/>
        </w:rPr>
        <w:t>SI</w:t>
      </w:r>
      <w:r w:rsidR="009813FE">
        <w:t xml:space="preserve"> que hay en </w:t>
      </w:r>
      <w:r w:rsidR="009813FE" w:rsidRPr="00D75D96">
        <w:rPr>
          <w:rFonts w:ascii="Batang" w:eastAsia="Batang" w:hAnsi="Batang"/>
        </w:rPr>
        <w:t>Alumnos.txt</w:t>
      </w:r>
      <w:r w:rsidR="009813FE">
        <w:t>.</w:t>
      </w:r>
    </w:p>
    <w:p w14:paraId="00E2DC2D" w14:textId="6560006A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Pr="00D75D96">
        <w:rPr>
          <w:rFonts w:ascii="Batang" w:eastAsia="Batang" w:hAnsi="Batang"/>
        </w:rPr>
        <w:t>si</w:t>
      </w:r>
      <w:r>
        <w:t xml:space="preserve"> dentro de la carpeta donde te encuentras (</w:t>
      </w:r>
      <w:r w:rsidR="00B506FD">
        <w:t xml:space="preserve">estás en la carpeta </w:t>
      </w:r>
      <w:r w:rsidR="00B506FD" w:rsidRPr="00D75D96">
        <w:rPr>
          <w:rFonts w:ascii="Batang" w:eastAsia="Batang" w:hAnsi="Batang"/>
        </w:rPr>
        <w:t>exam</w:t>
      </w:r>
      <w:r w:rsidR="00B506FD">
        <w:t>)</w:t>
      </w:r>
    </w:p>
    <w:p w14:paraId="2EFCC723" w14:textId="3BBB15E6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Pr="00D75D96">
        <w:rPr>
          <w:rFonts w:ascii="Batang" w:eastAsia="Batang" w:hAnsi="Batang"/>
        </w:rPr>
        <w:t>si</w:t>
      </w:r>
      <w:r>
        <w:t xml:space="preserve">, mueve el archivo </w:t>
      </w:r>
      <w:r w:rsidRPr="00D75D96">
        <w:rPr>
          <w:rFonts w:ascii="Batang" w:eastAsia="Batang" w:hAnsi="Batang"/>
        </w:rPr>
        <w:t>si.txt</w:t>
      </w:r>
      <w:r>
        <w:t xml:space="preserve"> a la carpeta </w:t>
      </w:r>
      <w:r w:rsidRPr="00D75D96">
        <w:rPr>
          <w:rFonts w:ascii="Batang" w:eastAsia="Batang" w:hAnsi="Batang"/>
        </w:rPr>
        <w:t>si</w:t>
      </w:r>
      <w:r>
        <w:t>.</w:t>
      </w:r>
    </w:p>
    <w:p w14:paraId="62DBE53B" w14:textId="0819932B" w:rsidR="003354C4" w:rsidRDefault="00716EE0" w:rsidP="00716EE0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información relativa al alumno (columna 1) y módulos matriculados (columna 4) </w:t>
      </w:r>
      <w:r w:rsidR="009A0762">
        <w:t>s</w:t>
      </w:r>
      <w:r w:rsidR="009813FE">
        <w:t>eparados por –</w:t>
      </w:r>
    </w:p>
    <w:p w14:paraId="28F5F17C" w14:textId="7E8F6474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matrículas que ha tenido el módulo de </w:t>
      </w:r>
      <w:r w:rsidR="009813FE" w:rsidRPr="00D75D96">
        <w:rPr>
          <w:rFonts w:ascii="Batang" w:eastAsia="Batang" w:hAnsi="Batang"/>
        </w:rPr>
        <w:t>SI</w:t>
      </w:r>
      <w:r w:rsidR="009813FE">
        <w:t>.</w:t>
      </w:r>
    </w:p>
    <w:p w14:paraId="3C66FBC1" w14:textId="38C1A33C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alumno </w:t>
      </w:r>
      <w:r w:rsidR="007933C9" w:rsidRPr="00D75D96">
        <w:rPr>
          <w:rFonts w:ascii="Batang" w:eastAsia="Batang" w:hAnsi="Batang"/>
        </w:rPr>
        <w:t xml:space="preserve">Cinco </w:t>
      </w:r>
      <w:r w:rsidR="007933C9">
        <w:t xml:space="preserve">por </w:t>
      </w:r>
      <w:r w:rsidR="007933C9" w:rsidRPr="00D75D96">
        <w:rPr>
          <w:rFonts w:ascii="Batang" w:eastAsia="Batang" w:hAnsi="Batang"/>
        </w:rPr>
        <w:t>Pepe</w:t>
      </w:r>
      <w:r w:rsidR="007933C9">
        <w:t xml:space="preserve"> en el archivo </w:t>
      </w:r>
      <w:r w:rsidR="007933C9" w:rsidRPr="00D75D96">
        <w:rPr>
          <w:rFonts w:ascii="Batang" w:eastAsia="Batang" w:hAnsi="Batang"/>
        </w:rPr>
        <w:t>Alumnos.txt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57A74C63" w:rsidR="00F93B9F" w:rsidRDefault="00007F56" w:rsidP="00007F56">
      <w:pPr>
        <w:pStyle w:val="Prrafodelista"/>
        <w:numPr>
          <w:ilvl w:val="0"/>
          <w:numId w:val="11"/>
        </w:numPr>
      </w:pPr>
      <w:r>
        <w:t>Muestra el nombre de los alumnos que empiezan por S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r w:rsidR="004774FF" w:rsidRPr="00D75D96">
        <w:rPr>
          <w:rFonts w:ascii="Batang" w:eastAsia="Batang" w:hAnsi="Batang"/>
        </w:rPr>
        <w:t>hs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lastRenderedPageBreak/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29156" w14:textId="77777777" w:rsidR="00BB631E" w:rsidRDefault="00BB631E" w:rsidP="00822617">
      <w:pPr>
        <w:spacing w:line="240" w:lineRule="auto"/>
      </w:pPr>
      <w:r>
        <w:separator/>
      </w:r>
    </w:p>
  </w:endnote>
  <w:endnote w:type="continuationSeparator" w:id="0">
    <w:p w14:paraId="30975B2F" w14:textId="77777777" w:rsidR="00BB631E" w:rsidRDefault="00BB631E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2FB02" w14:textId="77777777" w:rsidR="00FD25CA" w:rsidRDefault="00FD25C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870ED" w14:textId="77777777" w:rsidR="00FD25CA" w:rsidRDefault="00FD25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2547D" w14:textId="77777777" w:rsidR="00BB631E" w:rsidRDefault="00BB631E" w:rsidP="00822617">
      <w:pPr>
        <w:spacing w:line="240" w:lineRule="auto"/>
      </w:pPr>
      <w:r>
        <w:separator/>
      </w:r>
    </w:p>
  </w:footnote>
  <w:footnote w:type="continuationSeparator" w:id="0">
    <w:p w14:paraId="303CC35B" w14:textId="77777777" w:rsidR="00BB631E" w:rsidRDefault="00BB631E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3E3F1" w14:textId="77777777" w:rsidR="00FD25CA" w:rsidRDefault="00FD25C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256D1F3B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FD25CA">
            <w:rPr>
              <w:b/>
              <w:sz w:val="21"/>
              <w:szCs w:val="21"/>
            </w:rPr>
            <w:t xml:space="preserve"> Rodrigo Roldan</w:t>
          </w:r>
          <w:bookmarkStart w:id="0" w:name="_GoBack"/>
          <w:bookmarkEnd w:id="0"/>
          <w:r>
            <w:rPr>
              <w:b/>
              <w:sz w:val="21"/>
              <w:szCs w:val="21"/>
            </w:rPr>
            <w:tab/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4D3D4" w14:textId="77777777" w:rsidR="00FD25CA" w:rsidRDefault="00FD25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D51EC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B631E"/>
    <w:rsid w:val="00BE57C3"/>
    <w:rsid w:val="00BE6B4B"/>
    <w:rsid w:val="00C44F1D"/>
    <w:rsid w:val="00CC17D4"/>
    <w:rsid w:val="00D75D96"/>
    <w:rsid w:val="00D90991"/>
    <w:rsid w:val="00DC561A"/>
    <w:rsid w:val="00DE7801"/>
    <w:rsid w:val="00E60DF5"/>
    <w:rsid w:val="00E74ADC"/>
    <w:rsid w:val="00EA72A2"/>
    <w:rsid w:val="00EB6BC9"/>
    <w:rsid w:val="00EC7394"/>
    <w:rsid w:val="00F3059F"/>
    <w:rsid w:val="00F36C5F"/>
    <w:rsid w:val="00F453EB"/>
    <w:rsid w:val="00F93B9F"/>
    <w:rsid w:val="00F97F9C"/>
    <w:rsid w:val="00FC6891"/>
    <w:rsid w:val="00FD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105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RODRIGO ROLDAN CANYADAS</cp:lastModifiedBy>
  <cp:revision>51</cp:revision>
  <dcterms:created xsi:type="dcterms:W3CDTF">2020-11-10T19:42:00Z</dcterms:created>
  <dcterms:modified xsi:type="dcterms:W3CDTF">2020-11-11T14:50:00Z</dcterms:modified>
</cp:coreProperties>
</file>